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37696A" w14:textId="77777777" w:rsidR="00C60FC3" w:rsidRDefault="00C60FC3">
      <w:pPr>
        <w:rPr>
          <w:rFonts w:ascii="Arial" w:hAnsi="Arial"/>
          <w:sz w:val="22"/>
          <w:szCs w:val="22"/>
        </w:rPr>
      </w:pPr>
    </w:p>
    <w:p w14:paraId="0AD3CE05" w14:textId="77777777" w:rsidR="006B1BDE" w:rsidRDefault="00E95978" w:rsidP="006B1BDE">
      <w:pPr>
        <w:rPr>
          <w:rFonts w:ascii="Arial" w:eastAsia="Helv" w:hAnsi="Arial" w:cs="Helv"/>
          <w:color w:val="000000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Java evaluacijski zadatak</w:t>
      </w:r>
    </w:p>
    <w:p w14:paraId="7A93465E" w14:textId="77777777" w:rsidR="006B1BDE" w:rsidRDefault="006B1BDE" w:rsidP="006B1BDE">
      <w:pPr>
        <w:rPr>
          <w:rFonts w:ascii="Arial" w:eastAsia="Helv" w:hAnsi="Arial" w:cs="Helv"/>
          <w:color w:val="000000"/>
          <w:sz w:val="22"/>
          <w:szCs w:val="22"/>
        </w:rPr>
      </w:pPr>
    </w:p>
    <w:p w14:paraId="7EFF78F5" w14:textId="77777777" w:rsidR="001C69BB" w:rsidRDefault="008A13A7" w:rsidP="006B1BDE">
      <w:pPr>
        <w:rPr>
          <w:rFonts w:ascii="Arial" w:eastAsia="Helv" w:hAnsi="Arial" w:cs="Helv"/>
          <w:color w:val="000000"/>
          <w:sz w:val="22"/>
          <w:szCs w:val="22"/>
        </w:rPr>
      </w:pPr>
      <w:r>
        <w:rPr>
          <w:rFonts w:ascii="Arial" w:eastAsia="Helv" w:hAnsi="Arial" w:cs="Helv"/>
          <w:color w:val="000000"/>
          <w:sz w:val="22"/>
          <w:szCs w:val="22"/>
        </w:rPr>
        <w:t>Napisati framew</w:t>
      </w:r>
      <w:r w:rsidRPr="008A13A7">
        <w:rPr>
          <w:rFonts w:ascii="Arial" w:eastAsia="Helv" w:hAnsi="Arial" w:cs="Helv"/>
          <w:color w:val="000000"/>
          <w:sz w:val="22"/>
          <w:szCs w:val="22"/>
        </w:rPr>
        <w:t>o</w:t>
      </w:r>
      <w:r>
        <w:rPr>
          <w:rFonts w:ascii="Arial" w:eastAsia="Helv" w:hAnsi="Arial" w:cs="Helv"/>
          <w:color w:val="000000"/>
          <w:sz w:val="22"/>
          <w:szCs w:val="22"/>
        </w:rPr>
        <w:t>r</w:t>
      </w:r>
      <w:r w:rsidRPr="008A13A7">
        <w:rPr>
          <w:rFonts w:ascii="Arial" w:eastAsia="Helv" w:hAnsi="Arial" w:cs="Helv"/>
          <w:color w:val="000000"/>
          <w:sz w:val="22"/>
          <w:szCs w:val="22"/>
        </w:rPr>
        <w:t>k koji broji samoglasnike i suglasnike u datotekama. Framework ima javnu samo jednu metodu koja prima lokaciju datoteke</w:t>
      </w:r>
      <w:r w:rsidR="001C69BB">
        <w:rPr>
          <w:rFonts w:ascii="Arial" w:eastAsia="Helv" w:hAnsi="Arial" w:cs="Helv"/>
          <w:color w:val="000000"/>
          <w:sz w:val="22"/>
          <w:szCs w:val="22"/>
        </w:rPr>
        <w:t>,</w:t>
      </w:r>
      <w:r w:rsidRPr="008A13A7">
        <w:rPr>
          <w:rFonts w:ascii="Arial" w:eastAsia="Helv" w:hAnsi="Arial" w:cs="Helv"/>
          <w:color w:val="000000"/>
          <w:sz w:val="22"/>
          <w:szCs w:val="22"/>
        </w:rPr>
        <w:t xml:space="preserve"> a vraća broj samoglasnika i</w:t>
      </w:r>
      <w:r>
        <w:rPr>
          <w:rFonts w:ascii="Arial" w:eastAsia="Helv" w:hAnsi="Arial" w:cs="Helv"/>
          <w:color w:val="000000"/>
          <w:sz w:val="22"/>
          <w:szCs w:val="22"/>
        </w:rPr>
        <w:t xml:space="preserve"> suglasnika. Framew</w:t>
      </w:r>
      <w:r w:rsidRPr="008A13A7">
        <w:rPr>
          <w:rFonts w:ascii="Arial" w:eastAsia="Helv" w:hAnsi="Arial" w:cs="Helv"/>
          <w:color w:val="000000"/>
          <w:sz w:val="22"/>
          <w:szCs w:val="22"/>
        </w:rPr>
        <w:t>o</w:t>
      </w:r>
      <w:r>
        <w:rPr>
          <w:rFonts w:ascii="Arial" w:eastAsia="Helv" w:hAnsi="Arial" w:cs="Helv"/>
          <w:color w:val="000000"/>
          <w:sz w:val="22"/>
          <w:szCs w:val="22"/>
        </w:rPr>
        <w:t>rk podržava samo tekstualne i XML</w:t>
      </w:r>
      <w:r w:rsidR="001C69BB">
        <w:rPr>
          <w:rFonts w:ascii="Arial" w:eastAsia="Helv" w:hAnsi="Arial" w:cs="Helv"/>
          <w:color w:val="000000"/>
          <w:sz w:val="22"/>
          <w:szCs w:val="22"/>
        </w:rPr>
        <w:t xml:space="preserve"> datoteke:</w:t>
      </w:r>
    </w:p>
    <w:p w14:paraId="29D0561A" w14:textId="77777777" w:rsidR="001C69BB" w:rsidRDefault="001C69BB" w:rsidP="001C69BB">
      <w:pPr>
        <w:numPr>
          <w:ilvl w:val="0"/>
          <w:numId w:val="3"/>
        </w:numPr>
        <w:autoSpaceDE w:val="0"/>
        <w:rPr>
          <w:rFonts w:ascii="Arial" w:eastAsia="Helv" w:hAnsi="Arial" w:cs="Helv"/>
          <w:color w:val="000000"/>
          <w:sz w:val="22"/>
          <w:szCs w:val="22"/>
        </w:rPr>
      </w:pPr>
      <w:r>
        <w:rPr>
          <w:rFonts w:ascii="Arial" w:eastAsia="Helv" w:hAnsi="Arial" w:cs="Helv"/>
          <w:color w:val="000000"/>
          <w:sz w:val="22"/>
          <w:szCs w:val="22"/>
        </w:rPr>
        <w:t>u</w:t>
      </w:r>
      <w:r w:rsidR="008A13A7" w:rsidRPr="008A13A7">
        <w:rPr>
          <w:rFonts w:ascii="Arial" w:eastAsia="Helv" w:hAnsi="Arial" w:cs="Helv"/>
          <w:color w:val="000000"/>
          <w:sz w:val="22"/>
          <w:szCs w:val="22"/>
        </w:rPr>
        <w:t xml:space="preserve"> tekstualnim</w:t>
      </w:r>
      <w:r w:rsidR="008A13A7">
        <w:rPr>
          <w:rFonts w:ascii="Arial" w:eastAsia="Helv" w:hAnsi="Arial" w:cs="Helv"/>
          <w:color w:val="000000"/>
          <w:sz w:val="22"/>
          <w:szCs w:val="22"/>
        </w:rPr>
        <w:t xml:space="preserve"> </w:t>
      </w:r>
      <w:r w:rsidR="008A13A7" w:rsidRPr="008A13A7">
        <w:rPr>
          <w:rFonts w:ascii="Arial" w:eastAsia="Helv" w:hAnsi="Arial" w:cs="Helv"/>
          <w:color w:val="000000"/>
          <w:sz w:val="22"/>
          <w:szCs w:val="22"/>
        </w:rPr>
        <w:t>(datoteke s ekstenzijom txt) datotekama broji samoglasnike i</w:t>
      </w:r>
      <w:r>
        <w:rPr>
          <w:rFonts w:ascii="Arial" w:eastAsia="Helv" w:hAnsi="Arial" w:cs="Helv"/>
          <w:color w:val="000000"/>
          <w:sz w:val="22"/>
          <w:szCs w:val="22"/>
        </w:rPr>
        <w:t xml:space="preserve"> suglasnike u cijelom tekstu, </w:t>
      </w:r>
    </w:p>
    <w:p w14:paraId="3883EA1A" w14:textId="77777777" w:rsidR="001C69BB" w:rsidRDefault="008A13A7" w:rsidP="001C69BB">
      <w:pPr>
        <w:numPr>
          <w:ilvl w:val="0"/>
          <w:numId w:val="3"/>
        </w:numPr>
        <w:autoSpaceDE w:val="0"/>
        <w:rPr>
          <w:rFonts w:ascii="Arial" w:eastAsia="Helv" w:hAnsi="Arial" w:cs="Helv"/>
          <w:color w:val="000000"/>
          <w:sz w:val="22"/>
          <w:szCs w:val="22"/>
        </w:rPr>
      </w:pPr>
      <w:r w:rsidRPr="008A13A7">
        <w:rPr>
          <w:rFonts w:ascii="Arial" w:eastAsia="Helv" w:hAnsi="Arial" w:cs="Helv"/>
          <w:color w:val="000000"/>
          <w:sz w:val="22"/>
          <w:szCs w:val="22"/>
        </w:rPr>
        <w:t xml:space="preserve">u </w:t>
      </w:r>
      <w:r>
        <w:rPr>
          <w:rFonts w:ascii="Arial" w:eastAsia="Helv" w:hAnsi="Arial" w:cs="Helv"/>
          <w:color w:val="000000"/>
          <w:sz w:val="22"/>
          <w:szCs w:val="22"/>
        </w:rPr>
        <w:t>XML</w:t>
      </w:r>
      <w:r w:rsidRPr="008A13A7">
        <w:rPr>
          <w:rFonts w:ascii="Arial" w:eastAsia="Helv" w:hAnsi="Arial" w:cs="Helv"/>
          <w:color w:val="000000"/>
          <w:sz w:val="22"/>
          <w:szCs w:val="22"/>
        </w:rPr>
        <w:t xml:space="preserve"> datotekama broji samoglasnike samo u vrijednostima atributa i elemenata (nazive elemenata i atributa ignorira), a suglasnike broji u cijeloj datoteci. </w:t>
      </w:r>
    </w:p>
    <w:p w14:paraId="37B8CC4D" w14:textId="77777777" w:rsidR="001C69BB" w:rsidRDefault="008A13A7" w:rsidP="001C69BB">
      <w:pPr>
        <w:autoSpaceDE w:val="0"/>
        <w:rPr>
          <w:rFonts w:ascii="Arial" w:eastAsia="Helv" w:hAnsi="Arial" w:cs="Helv"/>
          <w:color w:val="000000"/>
          <w:sz w:val="22"/>
          <w:szCs w:val="22"/>
        </w:rPr>
      </w:pPr>
      <w:r w:rsidRPr="008A13A7">
        <w:rPr>
          <w:rFonts w:ascii="Arial" w:eastAsia="Helv" w:hAnsi="Arial" w:cs="Helv"/>
          <w:color w:val="000000"/>
          <w:sz w:val="22"/>
          <w:szCs w:val="22"/>
        </w:rPr>
        <w:t xml:space="preserve">Ako se metodi preda datoteka koja ima neku drugu ekstenziju ili ako datoteka ne postoji na disku korisnika aplikacije treba obavijestiti da se radi o nepodržanom formatu datoteke. </w:t>
      </w:r>
    </w:p>
    <w:p w14:paraId="47826C2E" w14:textId="77777777" w:rsidR="008A13A7" w:rsidRPr="008A13A7" w:rsidRDefault="008A13A7" w:rsidP="001C69BB">
      <w:pPr>
        <w:autoSpaceDE w:val="0"/>
        <w:rPr>
          <w:rFonts w:ascii="Arial" w:eastAsia="Helv" w:hAnsi="Arial" w:cs="Helv"/>
          <w:color w:val="000000"/>
          <w:sz w:val="22"/>
          <w:szCs w:val="22"/>
        </w:rPr>
      </w:pPr>
      <w:r w:rsidRPr="008A13A7">
        <w:rPr>
          <w:rFonts w:ascii="Arial" w:eastAsia="Helv" w:hAnsi="Arial" w:cs="Helv"/>
          <w:color w:val="000000"/>
          <w:sz w:val="22"/>
          <w:szCs w:val="22"/>
        </w:rPr>
        <w:t>Ako se dogodi neka druga greška</w:t>
      </w:r>
      <w:r w:rsidR="00C50CAC">
        <w:rPr>
          <w:rFonts w:ascii="Arial" w:eastAsia="Helv" w:hAnsi="Arial" w:cs="Helv"/>
          <w:color w:val="000000"/>
          <w:sz w:val="22"/>
          <w:szCs w:val="22"/>
        </w:rPr>
        <w:t>,</w:t>
      </w:r>
      <w:r w:rsidRPr="008A13A7">
        <w:rPr>
          <w:rFonts w:ascii="Arial" w:eastAsia="Helv" w:hAnsi="Arial" w:cs="Helv"/>
          <w:color w:val="000000"/>
          <w:sz w:val="22"/>
          <w:szCs w:val="22"/>
        </w:rPr>
        <w:t xml:space="preserve"> treba prikazati grešku sa svim detaljima koji omogućavaju lakše debugiranje greške.</w:t>
      </w:r>
    </w:p>
    <w:p w14:paraId="717D021D" w14:textId="77777777" w:rsidR="008A13A7" w:rsidRPr="008A13A7" w:rsidRDefault="008A13A7" w:rsidP="008A13A7">
      <w:pPr>
        <w:autoSpaceDE w:val="0"/>
        <w:rPr>
          <w:rFonts w:ascii="Arial" w:eastAsia="Helv" w:hAnsi="Arial" w:cs="Helv"/>
          <w:color w:val="000000"/>
          <w:sz w:val="22"/>
          <w:szCs w:val="22"/>
        </w:rPr>
      </w:pPr>
    </w:p>
    <w:p w14:paraId="63C717D5" w14:textId="77777777" w:rsidR="008A13A7" w:rsidRPr="008A13A7" w:rsidRDefault="00F11F97" w:rsidP="008A13A7">
      <w:pPr>
        <w:autoSpaceDE w:val="0"/>
        <w:rPr>
          <w:rFonts w:ascii="Arial" w:eastAsia="Helv" w:hAnsi="Arial" w:cs="Helv"/>
          <w:color w:val="000000"/>
          <w:sz w:val="22"/>
          <w:szCs w:val="22"/>
        </w:rPr>
      </w:pPr>
      <w:r>
        <w:rPr>
          <w:rFonts w:ascii="Arial" w:eastAsia="Helv" w:hAnsi="Arial" w:cs="Helv"/>
          <w:color w:val="000000"/>
          <w:sz w:val="22"/>
          <w:szCs w:val="22"/>
        </w:rPr>
        <w:t>Koristeći taj framew</w:t>
      </w:r>
      <w:r w:rsidR="008A13A7" w:rsidRPr="008A13A7">
        <w:rPr>
          <w:rFonts w:ascii="Arial" w:eastAsia="Helv" w:hAnsi="Arial" w:cs="Helv"/>
          <w:color w:val="000000"/>
          <w:sz w:val="22"/>
          <w:szCs w:val="22"/>
        </w:rPr>
        <w:t>o</w:t>
      </w:r>
      <w:r>
        <w:rPr>
          <w:rFonts w:ascii="Arial" w:eastAsia="Helv" w:hAnsi="Arial" w:cs="Helv"/>
          <w:color w:val="000000"/>
          <w:sz w:val="22"/>
          <w:szCs w:val="22"/>
        </w:rPr>
        <w:t>r</w:t>
      </w:r>
      <w:r w:rsidR="008A13A7" w:rsidRPr="008A13A7">
        <w:rPr>
          <w:rFonts w:ascii="Arial" w:eastAsia="Helv" w:hAnsi="Arial" w:cs="Helv"/>
          <w:color w:val="000000"/>
          <w:sz w:val="22"/>
          <w:szCs w:val="22"/>
        </w:rPr>
        <w:t>k napraviti aplikaciju koja iz komandne linije prima naziv datoteke i ispisuje broj samoglasnika.</w:t>
      </w:r>
    </w:p>
    <w:p w14:paraId="67EA259C" w14:textId="77777777" w:rsidR="008A13A7" w:rsidRPr="008A13A7" w:rsidRDefault="008A13A7" w:rsidP="008A13A7">
      <w:pPr>
        <w:autoSpaceDE w:val="0"/>
        <w:rPr>
          <w:rFonts w:ascii="Arial" w:eastAsia="Helv" w:hAnsi="Arial" w:cs="Helv"/>
          <w:color w:val="000000"/>
          <w:sz w:val="22"/>
          <w:szCs w:val="22"/>
        </w:rPr>
      </w:pPr>
    </w:p>
    <w:p w14:paraId="1CB1CCB5" w14:textId="77777777" w:rsidR="008A13A7" w:rsidRPr="008A13A7" w:rsidRDefault="008A13A7" w:rsidP="008A13A7">
      <w:pPr>
        <w:autoSpaceDE w:val="0"/>
        <w:rPr>
          <w:rFonts w:ascii="Arial" w:eastAsia="Helv" w:hAnsi="Arial" w:cs="Helv"/>
          <w:color w:val="000000"/>
          <w:sz w:val="22"/>
          <w:szCs w:val="22"/>
        </w:rPr>
      </w:pPr>
    </w:p>
    <w:p w14:paraId="6C06F8F8" w14:textId="77777777" w:rsidR="008A13A7" w:rsidRPr="008A13A7" w:rsidRDefault="005512FA" w:rsidP="008A13A7">
      <w:pPr>
        <w:autoSpaceDE w:val="0"/>
        <w:rPr>
          <w:rFonts w:ascii="Arial" w:eastAsia="Helv" w:hAnsi="Arial" w:cs="Helv"/>
          <w:color w:val="000000"/>
          <w:sz w:val="22"/>
          <w:szCs w:val="22"/>
        </w:rPr>
      </w:pPr>
      <w:r>
        <w:rPr>
          <w:rFonts w:ascii="Arial" w:eastAsia="Helv" w:hAnsi="Arial" w:cs="Helv"/>
          <w:color w:val="000000"/>
          <w:sz w:val="22"/>
          <w:szCs w:val="22"/>
        </w:rPr>
        <w:t>Implementacija treba biti odraz:</w:t>
      </w:r>
    </w:p>
    <w:p w14:paraId="628A2B4B" w14:textId="77777777" w:rsidR="008A13A7" w:rsidRPr="008A13A7" w:rsidRDefault="008A13A7" w:rsidP="008A13A7">
      <w:pPr>
        <w:autoSpaceDE w:val="0"/>
        <w:rPr>
          <w:rFonts w:ascii="Arial" w:eastAsia="Helv" w:hAnsi="Arial" w:cs="Helv"/>
          <w:color w:val="000000"/>
          <w:sz w:val="22"/>
          <w:szCs w:val="22"/>
        </w:rPr>
      </w:pPr>
      <w:r w:rsidRPr="008A13A7">
        <w:rPr>
          <w:rFonts w:ascii="Arial" w:eastAsia="Helv" w:hAnsi="Arial" w:cs="Helv"/>
          <w:color w:val="000000"/>
          <w:sz w:val="22"/>
          <w:szCs w:val="22"/>
        </w:rPr>
        <w:tab/>
        <w:t>- vještine programiranja</w:t>
      </w:r>
      <w:r w:rsidR="008A433E">
        <w:rPr>
          <w:rFonts w:ascii="Arial" w:eastAsia="Helv" w:hAnsi="Arial" w:cs="Helv"/>
          <w:color w:val="000000"/>
          <w:sz w:val="22"/>
          <w:szCs w:val="22"/>
        </w:rPr>
        <w:t xml:space="preserve"> </w:t>
      </w:r>
    </w:p>
    <w:p w14:paraId="69ABB6FB" w14:textId="77777777" w:rsidR="008A13A7" w:rsidRPr="008A13A7" w:rsidRDefault="008A13A7" w:rsidP="008A13A7">
      <w:pPr>
        <w:autoSpaceDE w:val="0"/>
        <w:rPr>
          <w:rFonts w:ascii="Arial" w:eastAsia="Helv" w:hAnsi="Arial" w:cs="Helv"/>
          <w:color w:val="000000"/>
          <w:sz w:val="22"/>
          <w:szCs w:val="22"/>
        </w:rPr>
      </w:pPr>
      <w:r w:rsidRPr="008A13A7">
        <w:rPr>
          <w:rFonts w:ascii="Arial" w:eastAsia="Helv" w:hAnsi="Arial" w:cs="Helv"/>
          <w:color w:val="000000"/>
          <w:sz w:val="22"/>
          <w:szCs w:val="22"/>
        </w:rPr>
        <w:tab/>
        <w:t xml:space="preserve">- poznavanja </w:t>
      </w:r>
      <w:r w:rsidR="005512FA">
        <w:rPr>
          <w:rFonts w:ascii="Arial" w:eastAsia="Helv" w:hAnsi="Arial" w:cs="Helv"/>
          <w:color w:val="000000"/>
          <w:sz w:val="22"/>
          <w:szCs w:val="22"/>
        </w:rPr>
        <w:t>Jav</w:t>
      </w:r>
      <w:r w:rsidRPr="008A13A7">
        <w:rPr>
          <w:rFonts w:ascii="Arial" w:eastAsia="Helv" w:hAnsi="Arial" w:cs="Helv"/>
          <w:color w:val="000000"/>
          <w:sz w:val="22"/>
          <w:szCs w:val="22"/>
        </w:rPr>
        <w:t>e</w:t>
      </w:r>
    </w:p>
    <w:p w14:paraId="7B97BA1C" w14:textId="77777777" w:rsidR="008A13A7" w:rsidRPr="008A13A7" w:rsidRDefault="008A13A7" w:rsidP="008A13A7">
      <w:pPr>
        <w:autoSpaceDE w:val="0"/>
        <w:rPr>
          <w:rFonts w:ascii="Arial" w:eastAsia="Helv" w:hAnsi="Arial" w:cs="Helv"/>
          <w:color w:val="000000"/>
          <w:sz w:val="22"/>
          <w:szCs w:val="22"/>
        </w:rPr>
      </w:pPr>
      <w:r w:rsidRPr="008A13A7">
        <w:rPr>
          <w:rFonts w:ascii="Arial" w:eastAsia="Helv" w:hAnsi="Arial" w:cs="Helv"/>
          <w:color w:val="000000"/>
          <w:sz w:val="22"/>
          <w:szCs w:val="22"/>
        </w:rPr>
        <w:tab/>
        <w:t xml:space="preserve">- OO principa programiranja </w:t>
      </w:r>
    </w:p>
    <w:p w14:paraId="06CBB8D7" w14:textId="77777777" w:rsidR="008A13A7" w:rsidRPr="008A13A7" w:rsidRDefault="008A13A7" w:rsidP="008A13A7">
      <w:pPr>
        <w:autoSpaceDE w:val="0"/>
        <w:rPr>
          <w:rFonts w:ascii="Arial" w:eastAsia="Helv" w:hAnsi="Arial" w:cs="Helv"/>
          <w:color w:val="000000"/>
          <w:sz w:val="22"/>
          <w:szCs w:val="22"/>
        </w:rPr>
      </w:pPr>
      <w:r w:rsidRPr="008A13A7">
        <w:rPr>
          <w:rFonts w:ascii="Arial" w:eastAsia="Helv" w:hAnsi="Arial" w:cs="Helv"/>
          <w:color w:val="000000"/>
          <w:sz w:val="22"/>
          <w:szCs w:val="22"/>
        </w:rPr>
        <w:tab/>
        <w:t>- urednosti i preglednosti koda</w:t>
      </w:r>
    </w:p>
    <w:p w14:paraId="507EBC8A" w14:textId="77777777" w:rsidR="00C60FC3" w:rsidRDefault="008A13A7" w:rsidP="008A13A7">
      <w:pPr>
        <w:autoSpaceDE w:val="0"/>
        <w:rPr>
          <w:rFonts w:ascii="Arial" w:hAnsi="Arial"/>
          <w:sz w:val="22"/>
          <w:szCs w:val="22"/>
        </w:rPr>
      </w:pPr>
      <w:r w:rsidRPr="008A13A7">
        <w:rPr>
          <w:rFonts w:ascii="Arial" w:eastAsia="Helv" w:hAnsi="Arial" w:cs="Helv"/>
          <w:color w:val="000000"/>
          <w:sz w:val="22"/>
          <w:szCs w:val="22"/>
        </w:rPr>
        <w:tab/>
        <w:t>- um</w:t>
      </w:r>
      <w:r w:rsidR="00E472B6">
        <w:rPr>
          <w:rFonts w:ascii="Arial" w:eastAsia="Helv" w:hAnsi="Arial" w:cs="Helv"/>
          <w:color w:val="000000"/>
          <w:sz w:val="22"/>
          <w:szCs w:val="22"/>
        </w:rPr>
        <w:t>i</w:t>
      </w:r>
      <w:r w:rsidRPr="008A13A7">
        <w:rPr>
          <w:rFonts w:ascii="Arial" w:eastAsia="Helv" w:hAnsi="Arial" w:cs="Helv"/>
          <w:color w:val="000000"/>
          <w:sz w:val="22"/>
          <w:szCs w:val="22"/>
        </w:rPr>
        <w:t>jeća pisanja dobre dokumentacije</w:t>
      </w:r>
    </w:p>
    <w:p w14:paraId="2913C8F6" w14:textId="77777777" w:rsidR="003849BE" w:rsidRDefault="003849BE">
      <w:pPr>
        <w:autoSpaceDE w:val="0"/>
        <w:ind w:hanging="360"/>
        <w:rPr>
          <w:rFonts w:ascii="Arial" w:eastAsia="Helv" w:hAnsi="Arial" w:cs="Helv"/>
          <w:color w:val="000000"/>
          <w:sz w:val="22"/>
          <w:szCs w:val="22"/>
        </w:rPr>
      </w:pPr>
    </w:p>
    <w:p w14:paraId="77113C23" w14:textId="77777777" w:rsidR="00C60FC3" w:rsidRDefault="00C60FC3">
      <w:pPr>
        <w:autoSpaceDE w:val="0"/>
        <w:ind w:hanging="360"/>
        <w:rPr>
          <w:rFonts w:ascii="Arial" w:eastAsia="Helv" w:hAnsi="Arial" w:cs="Helv"/>
          <w:color w:val="000000"/>
          <w:sz w:val="22"/>
          <w:szCs w:val="22"/>
        </w:rPr>
      </w:pPr>
      <w:r>
        <w:rPr>
          <w:rFonts w:ascii="Arial" w:eastAsia="Helv" w:hAnsi="Arial" w:cs="Helv"/>
          <w:color w:val="000000"/>
          <w:sz w:val="22"/>
          <w:szCs w:val="22"/>
        </w:rPr>
        <w:tab/>
        <w:t>Uz implementaciju zadatka potrebno je napisati i:</w:t>
      </w:r>
    </w:p>
    <w:p w14:paraId="6B3D0273" w14:textId="77777777" w:rsidR="00C60FC3" w:rsidRDefault="00C60FC3">
      <w:pPr>
        <w:numPr>
          <w:ilvl w:val="0"/>
          <w:numId w:val="2"/>
        </w:numPr>
        <w:autoSpaceDE w:val="0"/>
        <w:rPr>
          <w:rFonts w:ascii="Arial" w:eastAsia="Helv" w:hAnsi="Arial" w:cs="Helv"/>
          <w:color w:val="000000"/>
          <w:sz w:val="22"/>
          <w:szCs w:val="22"/>
        </w:rPr>
      </w:pPr>
      <w:r>
        <w:rPr>
          <w:rFonts w:ascii="Arial" w:eastAsia="Helv" w:hAnsi="Arial" w:cs="Helv"/>
          <w:color w:val="000000"/>
          <w:sz w:val="22"/>
          <w:szCs w:val="22"/>
        </w:rPr>
        <w:t>upute za instalaciju</w:t>
      </w:r>
    </w:p>
    <w:p w14:paraId="1E93D9CF" w14:textId="77777777" w:rsidR="00C60FC3" w:rsidRDefault="00C60FC3">
      <w:pPr>
        <w:numPr>
          <w:ilvl w:val="0"/>
          <w:numId w:val="2"/>
        </w:numPr>
        <w:autoSpaceDE w:val="0"/>
        <w:rPr>
          <w:rFonts w:ascii="Arial" w:eastAsia="Helv" w:hAnsi="Arial" w:cs="Helv"/>
          <w:color w:val="000000"/>
          <w:sz w:val="22"/>
          <w:szCs w:val="22"/>
        </w:rPr>
      </w:pPr>
      <w:r>
        <w:rPr>
          <w:rFonts w:ascii="Arial" w:eastAsia="Helv" w:hAnsi="Arial" w:cs="Helv"/>
          <w:color w:val="000000"/>
          <w:sz w:val="22"/>
          <w:szCs w:val="22"/>
        </w:rPr>
        <w:t>tehničku dokumentaciju</w:t>
      </w:r>
    </w:p>
    <w:p w14:paraId="2917A08F" w14:textId="77777777" w:rsidR="00C60FC3" w:rsidRDefault="00C60FC3">
      <w:pPr>
        <w:numPr>
          <w:ilvl w:val="0"/>
          <w:numId w:val="2"/>
        </w:numPr>
        <w:autoSpaceDE w:val="0"/>
        <w:rPr>
          <w:rFonts w:ascii="Arial" w:eastAsia="Helv" w:hAnsi="Arial" w:cs="Helv"/>
          <w:color w:val="000000"/>
          <w:sz w:val="22"/>
          <w:szCs w:val="22"/>
        </w:rPr>
      </w:pPr>
      <w:r>
        <w:rPr>
          <w:rFonts w:ascii="Arial" w:eastAsia="Helv" w:hAnsi="Arial" w:cs="Helv"/>
          <w:color w:val="000000"/>
          <w:sz w:val="22"/>
          <w:szCs w:val="22"/>
        </w:rPr>
        <w:t>javadoc</w:t>
      </w:r>
    </w:p>
    <w:p w14:paraId="0A7756EF" w14:textId="77777777" w:rsidR="00C60FC3" w:rsidRDefault="00C60FC3">
      <w:pPr>
        <w:autoSpaceDE w:val="0"/>
        <w:ind w:hanging="360"/>
        <w:rPr>
          <w:rFonts w:ascii="Arial" w:hAnsi="Arial"/>
          <w:sz w:val="22"/>
          <w:szCs w:val="22"/>
        </w:rPr>
      </w:pPr>
    </w:p>
    <w:p w14:paraId="1F4EBF28" w14:textId="77777777" w:rsidR="00C60FC3" w:rsidRDefault="003849B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 kraju implementacije potrebno je predati: s</w:t>
      </w:r>
      <w:r w:rsidR="00566A35">
        <w:rPr>
          <w:rFonts w:ascii="Arial" w:hAnsi="Arial"/>
          <w:sz w:val="22"/>
          <w:szCs w:val="22"/>
        </w:rPr>
        <w:t>o</w:t>
      </w:r>
      <w:r w:rsidR="00C60FC3">
        <w:rPr>
          <w:rFonts w:ascii="Arial" w:hAnsi="Arial"/>
          <w:sz w:val="22"/>
          <w:szCs w:val="22"/>
        </w:rPr>
        <w:t>urce code</w:t>
      </w:r>
      <w:r>
        <w:rPr>
          <w:rFonts w:ascii="Arial" w:hAnsi="Arial"/>
          <w:sz w:val="22"/>
          <w:szCs w:val="22"/>
        </w:rPr>
        <w:t>, konfiguraciju i dokumentaciju.</w:t>
      </w:r>
    </w:p>
    <w:p w14:paraId="2B081B14" w14:textId="77777777" w:rsidR="00C60FC3" w:rsidRDefault="00C60FC3">
      <w:pPr>
        <w:rPr>
          <w:rFonts w:ascii="Arial" w:hAnsi="Arial"/>
          <w:sz w:val="22"/>
          <w:szCs w:val="22"/>
        </w:rPr>
      </w:pPr>
    </w:p>
    <w:p w14:paraId="710394EC" w14:textId="77777777" w:rsidR="00C60FC3" w:rsidRDefault="00C60FC3"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</w:p>
    <w:sectPr w:rsidR="00C60FC3">
      <w:headerReference w:type="default" r:id="rId7"/>
      <w:footerReference w:type="default" r:id="rId8"/>
      <w:pgSz w:w="11906" w:h="16838"/>
      <w:pgMar w:top="1417" w:right="1417" w:bottom="1417" w:left="1417" w:header="719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065B6" w14:textId="77777777" w:rsidR="000A13F7" w:rsidRDefault="000A13F7">
      <w:r>
        <w:separator/>
      </w:r>
    </w:p>
  </w:endnote>
  <w:endnote w:type="continuationSeparator" w:id="0">
    <w:p w14:paraId="6FC2B723" w14:textId="77777777" w:rsidR="000A13F7" w:rsidRDefault="000A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6099" w14:textId="77777777" w:rsidR="00C60FC3" w:rsidRDefault="00C60FC3">
    <w:pPr>
      <w:pStyle w:val="InsideAddress"/>
      <w:ind w:left="-180"/>
      <w:jc w:val="center"/>
      <w:rPr>
        <w:lang w:val="hr-HR"/>
      </w:rPr>
    </w:pPr>
    <w:r>
      <w:pict w14:anchorId="31C447B6">
        <v:rect id="_x0000_s1025" style="width:453.6pt;height:1.5pt;mso-wrap-style:none;mso-position-horizontal-relative:char;mso-position-vertical-relative:line;v-text-anchor:middle" fillcolor="gray" stroked="f">
          <v:fill color2="#7f7f7f"/>
          <v:stroke joinstyle="round"/>
          <w10:wrap type="none"/>
          <w10:anchorlock/>
        </v:rect>
      </w:pict>
    </w:r>
  </w:p>
  <w:p w14:paraId="1F097479" w14:textId="77777777" w:rsidR="00C60FC3" w:rsidRDefault="00C60FC3">
    <w:pPr>
      <w:pStyle w:val="InsideAddress"/>
      <w:ind w:left="-180"/>
      <w:jc w:val="center"/>
      <w:rPr>
        <w:lang w:val="hr-HR"/>
      </w:rPr>
    </w:pPr>
    <w:r>
      <w:rPr>
        <w:lang w:val="hr-HR"/>
      </w:rPr>
      <w:t>Vestigo d.o.o.</w:t>
    </w:r>
  </w:p>
  <w:p w14:paraId="48C603D9" w14:textId="77777777" w:rsidR="00C60FC3" w:rsidRDefault="00C60FC3">
    <w:pPr>
      <w:pStyle w:val="InsideAddress"/>
      <w:ind w:left="-180"/>
      <w:jc w:val="center"/>
      <w:rPr>
        <w:lang w:val="hr-HR"/>
      </w:rPr>
    </w:pPr>
    <w:r>
      <w:rPr>
        <w:lang w:val="hr-HR"/>
      </w:rPr>
      <w:t>SR Njemačke 1b, Zagreb</w:t>
    </w:r>
  </w:p>
  <w:p w14:paraId="6F8E7704" w14:textId="77777777" w:rsidR="00C60FC3" w:rsidRDefault="00C60FC3">
    <w:pPr>
      <w:pStyle w:val="InsideAddress"/>
      <w:ind w:left="-180"/>
      <w:jc w:val="center"/>
      <w:rPr>
        <w:rFonts w:cs="Arial"/>
        <w:color w:val="000000"/>
        <w:szCs w:val="22"/>
        <w:lang w:val="en-US"/>
      </w:rPr>
    </w:pPr>
    <w:r>
      <w:rPr>
        <w:rFonts w:cs="Arial"/>
        <w:szCs w:val="22"/>
        <w:lang w:val="hr-HR"/>
      </w:rPr>
      <w:t>Tel. 01/</w:t>
    </w:r>
    <w:r>
      <w:rPr>
        <w:rFonts w:cs="Arial"/>
        <w:color w:val="000000"/>
        <w:szCs w:val="22"/>
        <w:lang w:val="en-US"/>
      </w:rPr>
      <w:t>6391-300</w:t>
    </w:r>
    <w:r>
      <w:rPr>
        <w:rFonts w:cs="Arial"/>
        <w:szCs w:val="22"/>
        <w:lang w:val="hr-HR"/>
      </w:rPr>
      <w:t xml:space="preserve"> • Faks: 01/</w:t>
    </w:r>
    <w:r>
      <w:rPr>
        <w:rFonts w:cs="Arial"/>
        <w:color w:val="000000"/>
        <w:szCs w:val="22"/>
        <w:lang w:val="en-US"/>
      </w:rPr>
      <w:t>6391-333</w:t>
    </w:r>
  </w:p>
  <w:p w14:paraId="4778D6D4" w14:textId="77777777" w:rsidR="00C60FC3" w:rsidRDefault="00C60FC3">
    <w:pPr>
      <w:pStyle w:val="Date1"/>
      <w:spacing w:after="0" w:line="240" w:lineRule="auto"/>
      <w:ind w:left="-180"/>
      <w:rPr>
        <w:lang w:val="hr-HR"/>
      </w:rPr>
    </w:pPr>
    <w:r>
      <w:rPr>
        <w:lang w:val="hr-HR"/>
      </w:rPr>
      <w:t>www.vestigo.hr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A6C52" w14:textId="77777777" w:rsidR="000A13F7" w:rsidRDefault="000A13F7">
      <w:r>
        <w:separator/>
      </w:r>
    </w:p>
  </w:footnote>
  <w:footnote w:type="continuationSeparator" w:id="0">
    <w:p w14:paraId="29BD85A9" w14:textId="77777777" w:rsidR="000A13F7" w:rsidRDefault="000A1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82F8" w14:textId="77777777" w:rsidR="00C60FC3" w:rsidRDefault="00E95978">
    <w:pPr>
      <w:pStyle w:val="Header"/>
    </w:pPr>
    <w:r>
      <w:pict w14:anchorId="27C9B8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98pt;height:75pt">
          <v:imagedata r:id="rId1" o:title="vestigo_novi"/>
        </v:shape>
      </w:pict>
    </w:r>
    <w:r w:rsidR="00C60FC3">
      <w:pict w14:anchorId="2D9C411F">
        <v:rect id="_x0000_s1026" style="width:453.6pt;height:1.5pt;mso-wrap-style:none;mso-position-horizontal-relative:char;mso-position-vertical-relative:line;v-text-anchor:middle" fillcolor="gray" stroked="f">
          <v:fill color2="#7f7f7f"/>
          <v:stroke joinstyle="round"/>
          <w10:wrap type="non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5ADE5308"/>
    <w:multiLevelType w:val="hybridMultilevel"/>
    <w:tmpl w:val="5CDCF0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669842">
    <w:abstractNumId w:val="0"/>
  </w:num>
  <w:num w:numId="2" w16cid:durableId="368603732">
    <w:abstractNumId w:val="1"/>
  </w:num>
  <w:num w:numId="3" w16cid:durableId="1349912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4EEA"/>
    <w:rsid w:val="000A13F7"/>
    <w:rsid w:val="000C6302"/>
    <w:rsid w:val="0017140A"/>
    <w:rsid w:val="001C69BB"/>
    <w:rsid w:val="00264E5F"/>
    <w:rsid w:val="00330AAA"/>
    <w:rsid w:val="003849BE"/>
    <w:rsid w:val="004B5167"/>
    <w:rsid w:val="005512FA"/>
    <w:rsid w:val="00566A35"/>
    <w:rsid w:val="00596FEC"/>
    <w:rsid w:val="00685E11"/>
    <w:rsid w:val="006B1BDE"/>
    <w:rsid w:val="007037BD"/>
    <w:rsid w:val="008A13A7"/>
    <w:rsid w:val="008A433E"/>
    <w:rsid w:val="00944D65"/>
    <w:rsid w:val="00B05CBA"/>
    <w:rsid w:val="00C14B08"/>
    <w:rsid w:val="00C50CAC"/>
    <w:rsid w:val="00C60FC3"/>
    <w:rsid w:val="00CC3973"/>
    <w:rsid w:val="00E472B6"/>
    <w:rsid w:val="00E95978"/>
    <w:rsid w:val="00F11F97"/>
    <w:rsid w:val="00F6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D595F0D"/>
  <w15:chartTrackingRefBased/>
  <w15:docId w15:val="{3D63B248-C5DC-42A6-8E7B-71715C38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Arial" w:eastAsia="Times New Roman" w:hAnsi="Arial" w:cs="Aria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RTFNum31">
    <w:name w:val="RTF_Num 3 1"/>
    <w:rPr>
      <w:rFonts w:ascii="Symbol" w:hAnsi="Symbol"/>
      <w:sz w:val="2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Date1">
    <w:name w:val="Date1"/>
    <w:basedOn w:val="BodyText"/>
    <w:next w:val="InsideAddress"/>
    <w:pPr>
      <w:spacing w:after="440" w:line="240" w:lineRule="atLeast"/>
      <w:jc w:val="center"/>
    </w:pPr>
    <w:rPr>
      <w:rFonts w:ascii="Garamond" w:hAnsi="Garamond"/>
      <w:kern w:val="1"/>
      <w:sz w:val="20"/>
      <w:szCs w:val="20"/>
      <w:lang w:val="en-GB"/>
    </w:rPr>
  </w:style>
  <w:style w:type="paragraph" w:customStyle="1" w:styleId="InsideAddress">
    <w:name w:val="Inside Address"/>
    <w:basedOn w:val="BodyText"/>
    <w:pPr>
      <w:spacing w:after="0" w:line="240" w:lineRule="atLeast"/>
    </w:pPr>
    <w:rPr>
      <w:rFonts w:ascii="Arial" w:hAnsi="Arial"/>
      <w:kern w:val="1"/>
      <w:sz w:val="22"/>
      <w:szCs w:val="20"/>
      <w:lang w:val="en-GB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SIMUN~1\LOCALS~1\Temp\~323476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~3234762.dot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“Vestigo” d</vt:lpstr>
      <vt:lpstr>“Vestigo” d</vt:lpstr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“Vestigo” d</dc:title>
  <dc:subject/>
  <dc:creator>asimundic</dc:creator>
  <cp:keywords/>
  <cp:lastModifiedBy>Bruno Perić</cp:lastModifiedBy>
  <cp:revision>2</cp:revision>
  <cp:lastPrinted>2007-05-03T14:33:00Z</cp:lastPrinted>
  <dcterms:created xsi:type="dcterms:W3CDTF">2023-07-19T12:58:00Z</dcterms:created>
  <dcterms:modified xsi:type="dcterms:W3CDTF">2023-07-19T12:58:00Z</dcterms:modified>
</cp:coreProperties>
</file>